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543" w:rsidRPr="00550844" w:rsidRDefault="00363543">
      <w:pPr>
        <w:rPr>
          <w:rFonts w:ascii="Arial" w:hAnsi="Arial"/>
          <w:b/>
        </w:rPr>
      </w:pPr>
      <w:r w:rsidRPr="00550844">
        <w:rPr>
          <w:rFonts w:ascii="Arial" w:hAnsi="Arial"/>
          <w:b/>
        </w:rPr>
        <w:t>Student Number: 200438902</w:t>
      </w:r>
    </w:p>
    <w:p w:rsidR="00363543" w:rsidRPr="00550844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Pr="009E1DD3" w:rsidRDefault="00363543">
      <w:pPr>
        <w:rPr>
          <w:rFonts w:ascii="Arial" w:hAnsi="Arial"/>
          <w:b/>
          <w:sz w:val="40"/>
        </w:rPr>
      </w:pPr>
    </w:p>
    <w:p w:rsidR="00363543" w:rsidRDefault="00363543" w:rsidP="009E1DD3">
      <w:pPr>
        <w:jc w:val="center"/>
        <w:rPr>
          <w:rFonts w:ascii="Arial" w:hAnsi="Arial"/>
          <w:b/>
        </w:rPr>
      </w:pPr>
      <w:r w:rsidRPr="009E1DD3">
        <w:rPr>
          <w:rFonts w:ascii="Arial" w:hAnsi="Arial"/>
          <w:b/>
          <w:sz w:val="40"/>
        </w:rPr>
        <w:t>Method Assignment 1:</w:t>
      </w:r>
    </w:p>
    <w:p w:rsidR="00363543" w:rsidRDefault="00363543">
      <w:pPr>
        <w:rPr>
          <w:rFonts w:ascii="Arial" w:hAnsi="Arial"/>
          <w:b/>
        </w:rPr>
      </w:pPr>
    </w:p>
    <w:p w:rsidR="00363543" w:rsidRPr="00550844" w:rsidRDefault="00363543" w:rsidP="00550844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Curriculum, Organization and Planning</w:t>
      </w:r>
    </w:p>
    <w:p w:rsidR="00363543" w:rsidRPr="00550844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Pr="009E1DD3" w:rsidRDefault="00363543" w:rsidP="009E1DD3">
      <w:pPr>
        <w:jc w:val="center"/>
        <w:rPr>
          <w:rFonts w:ascii="Arial" w:hAnsi="Arial"/>
          <w:b/>
          <w:sz w:val="28"/>
        </w:rPr>
      </w:pPr>
      <w:r w:rsidRPr="009E1DD3">
        <w:rPr>
          <w:rFonts w:ascii="Arial" w:hAnsi="Arial"/>
          <w:b/>
          <w:sz w:val="28"/>
        </w:rPr>
        <w:t>5</w:t>
      </w:r>
      <w:r w:rsidRPr="009E1DD3">
        <w:rPr>
          <w:rFonts w:ascii="Arial" w:hAnsi="Arial"/>
          <w:b/>
          <w:sz w:val="28"/>
          <w:vertAlign w:val="superscript"/>
        </w:rPr>
        <w:t>th</w:t>
      </w:r>
      <w:r w:rsidRPr="009E1DD3">
        <w:rPr>
          <w:rFonts w:ascii="Arial" w:hAnsi="Arial"/>
          <w:b/>
          <w:sz w:val="28"/>
        </w:rPr>
        <w:t>January, 2008</w:t>
      </w: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Default="00363543">
      <w:pPr>
        <w:rPr>
          <w:rFonts w:ascii="Arial" w:hAnsi="Arial"/>
          <w:b/>
        </w:rPr>
      </w:pPr>
    </w:p>
    <w:p w:rsidR="00363543" w:rsidRPr="00550844" w:rsidRDefault="00363543">
      <w:pPr>
        <w:rPr>
          <w:rFonts w:ascii="Arial" w:hAnsi="Arial"/>
          <w:b/>
        </w:rPr>
      </w:pPr>
    </w:p>
    <w:sectPr w:rsidR="00363543" w:rsidRPr="00550844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709"/>
    <w:rsid w:val="00271C16"/>
    <w:rsid w:val="00363543"/>
    <w:rsid w:val="00550844"/>
    <w:rsid w:val="005838B0"/>
    <w:rsid w:val="00603854"/>
    <w:rsid w:val="006D4C6B"/>
    <w:rsid w:val="00885709"/>
    <w:rsid w:val="009016E9"/>
    <w:rsid w:val="009E1DD3"/>
    <w:rsid w:val="00B06332"/>
    <w:rsid w:val="00B21F7F"/>
    <w:rsid w:val="00B23971"/>
    <w:rsid w:val="00B62FED"/>
    <w:rsid w:val="00BA093B"/>
    <w:rsid w:val="00EE2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Arial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20</Words>
  <Characters>117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dc:description/>
  <cp:lastModifiedBy>Student</cp:lastModifiedBy>
  <cp:revision>7</cp:revision>
  <cp:lastPrinted>2009-01-05T17:33:00Z</cp:lastPrinted>
  <dcterms:created xsi:type="dcterms:W3CDTF">2008-11-03T09:12:00Z</dcterms:created>
  <dcterms:modified xsi:type="dcterms:W3CDTF">2009-01-05T17:39:00Z</dcterms:modified>
</cp:coreProperties>
</file>